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BFF0" w14:textId="77777777" w:rsidR="007646D3" w:rsidRDefault="008F0D1B">
      <w:pPr>
        <w:spacing w:beforeAutospac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Д</w:t>
      </w:r>
      <w:r>
        <w:rPr>
          <w:rFonts w:ascii="Times New Roman" w:hAnsi="Times New Roman"/>
          <w:b/>
          <w:sz w:val="28"/>
        </w:rPr>
        <w:t>ЕПАРТАМЕНТ ОБРАЗОВАНИЯ</w:t>
      </w:r>
    </w:p>
    <w:p w14:paraId="73A429AF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БЕЛГОРОДСКОЙ ОБЛАСТИ</w:t>
      </w:r>
    </w:p>
    <w:p w14:paraId="7BE0140F" w14:textId="77777777" w:rsidR="007646D3" w:rsidRDefault="007646D3">
      <w:pPr>
        <w:jc w:val="center"/>
        <w:rPr>
          <w:rFonts w:ascii="Times New Roman" w:hAnsi="Times New Roman"/>
          <w:b/>
          <w:sz w:val="28"/>
        </w:rPr>
      </w:pPr>
    </w:p>
    <w:p w14:paraId="5E6E7C75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ГОСУДАРСТВЕННОЕ БЮДЖЕТНОЕ УЧРЕЖДЕНИЕ ДОПОЛНИТЕЛЬНОГО ОБРАЗОВАНИЯ «БЕЛГОРОДСКИЙ ОБЛАСТНОЙ ЦЕНТР ДЕТСКОГО (ЮНОШЕСКОГО) ТЕХНИЧЕСКОГО ТВОРЧЕСТВА»</w:t>
      </w:r>
    </w:p>
    <w:p w14:paraId="4FA97BD4" w14:textId="77777777" w:rsidR="007646D3" w:rsidRDefault="007646D3">
      <w:pPr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961"/>
      </w:tblGrid>
      <w:tr w:rsidR="007646D3" w14:paraId="7BB13B37" w14:textId="77777777">
        <w:trPr>
          <w:trHeight w:val="2039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0605D" w14:textId="77777777" w:rsidR="007646D3" w:rsidRDefault="008F0D1B">
            <w:pPr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Принята на з</w:t>
            </w:r>
            <w:r w:rsidR="00A556B3">
              <w:rPr>
                <w:rFonts w:ascii="Times New Roman" w:hAnsi="Times New Roman"/>
                <w:i/>
                <w:sz w:val="28"/>
              </w:rPr>
              <w:t>аседании Педагогического совета</w:t>
            </w:r>
          </w:p>
          <w:p w14:paraId="0D7D9C4A" w14:textId="6D1DD904" w:rsidR="007646D3" w:rsidRDefault="008F0D1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Протокол № __</w:t>
            </w:r>
            <w:r w:rsidR="00B346F9">
              <w:rPr>
                <w:rFonts w:ascii="Times New Roman" w:hAnsi="Times New Roman"/>
                <w:i/>
                <w:sz w:val="28"/>
              </w:rPr>
              <w:t>20 марта 2022 г</w:t>
            </w:r>
          </w:p>
        </w:tc>
        <w:tc>
          <w:tcPr>
            <w:tcW w:w="49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187D2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Утверждаю:</w:t>
            </w:r>
          </w:p>
          <w:p w14:paraId="35243AF6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Директора ГБУ ДО БелОЦД(Ю)ТТ</w:t>
            </w:r>
          </w:p>
          <w:p w14:paraId="49F6C7A2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1B556AA5" w14:textId="77777777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>_________________ М.Д.Малышева</w:t>
            </w:r>
          </w:p>
          <w:p w14:paraId="36E8F8C9" w14:textId="77777777" w:rsidR="007646D3" w:rsidRDefault="007646D3">
            <w:pPr>
              <w:rPr>
                <w:rFonts w:ascii="Times New Roman" w:hAnsi="Times New Roman"/>
                <w:sz w:val="28"/>
              </w:rPr>
            </w:pPr>
          </w:p>
          <w:p w14:paraId="229CFD61" w14:textId="0D323A3B" w:rsidR="007646D3" w:rsidRDefault="008F0D1B">
            <w:pPr>
              <w:spacing w:beforeAutospacing="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/>
                <w:sz w:val="28"/>
              </w:rPr>
              <w:t xml:space="preserve">Приказ №___-ОД от </w:t>
            </w:r>
            <w:r w:rsidR="00B346F9">
              <w:rPr>
                <w:rFonts w:ascii="Times New Roman" w:hAnsi="Times New Roman"/>
                <w:i/>
                <w:sz w:val="28"/>
              </w:rPr>
              <w:t>20 марта 2022 г</w:t>
            </w:r>
          </w:p>
        </w:tc>
      </w:tr>
    </w:tbl>
    <w:p w14:paraId="5939AA09" w14:textId="77777777" w:rsidR="007646D3" w:rsidRDefault="007646D3">
      <w:pPr>
        <w:widowControl w:val="0"/>
        <w:spacing w:line="324" w:lineRule="exact"/>
        <w:jc w:val="center"/>
        <w:rPr>
          <w:rFonts w:ascii="Times New Roman" w:hAnsi="Times New Roman"/>
          <w:b/>
          <w:sz w:val="28"/>
        </w:rPr>
      </w:pPr>
    </w:p>
    <w:p w14:paraId="143CFB41" w14:textId="77777777" w:rsidR="007646D3" w:rsidRDefault="007646D3">
      <w:pPr>
        <w:jc w:val="both"/>
        <w:rPr>
          <w:rFonts w:ascii="Times New Roman" w:hAnsi="Times New Roman"/>
          <w:b/>
          <w:sz w:val="28"/>
        </w:rPr>
      </w:pPr>
    </w:p>
    <w:p w14:paraId="027FBA3E" w14:textId="77777777" w:rsidR="007646D3" w:rsidRDefault="007646D3">
      <w:pPr>
        <w:ind w:firstLine="709"/>
        <w:jc w:val="center"/>
        <w:rPr>
          <w:rFonts w:ascii="Times New Roman" w:hAnsi="Times New Roman"/>
          <w:b/>
          <w:sz w:val="28"/>
        </w:rPr>
      </w:pPr>
    </w:p>
    <w:p w14:paraId="791896E4" w14:textId="77777777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Дополнительная общеобразовательная (общеразвивающая) программа</w:t>
      </w:r>
    </w:p>
    <w:p w14:paraId="3F6195C7" w14:textId="7144BC9E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«»</w:t>
      </w:r>
    </w:p>
    <w:p w14:paraId="1DBBC1E5" w14:textId="77777777" w:rsidR="007646D3" w:rsidRDefault="007646D3">
      <w:pPr>
        <w:ind w:firstLine="709"/>
        <w:jc w:val="center"/>
        <w:rPr>
          <w:rFonts w:ascii="Times New Roman" w:hAnsi="Times New Roman"/>
          <w:b/>
          <w:i/>
          <w:sz w:val="28"/>
        </w:rPr>
      </w:pPr>
    </w:p>
    <w:p w14:paraId="470A366C" w14:textId="459A541E" w:rsidR="007646D3" w:rsidRDefault="008F0D1B">
      <w:pPr>
        <w:ind w:firstLine="709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( направленность)</w:t>
      </w:r>
    </w:p>
    <w:p w14:paraId="6DD6AAF8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5F69CED9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93144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72146141" w14:textId="77777777" w:rsidR="007646D3" w:rsidRDefault="007646D3">
      <w:pPr>
        <w:ind w:firstLine="709"/>
        <w:jc w:val="center"/>
        <w:rPr>
          <w:rFonts w:ascii="Times New Roman" w:hAnsi="Times New Roman"/>
          <w:sz w:val="28"/>
        </w:rPr>
      </w:pPr>
    </w:p>
    <w:p w14:paraId="12E3ED55" w14:textId="5B675D02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Возраст обучающихся  лет</w:t>
      </w:r>
    </w:p>
    <w:p w14:paraId="4D148CF3" w14:textId="73880693" w:rsidR="007646D3" w:rsidRDefault="008F0D1B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реализации –  часа (1 год)</w:t>
      </w:r>
    </w:p>
    <w:p w14:paraId="28703386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73756F12" w14:textId="77777777" w:rsidR="007646D3" w:rsidRDefault="007646D3">
      <w:pPr>
        <w:ind w:left="3261"/>
        <w:rPr>
          <w:rFonts w:ascii="Times New Roman" w:hAnsi="Times New Roman"/>
          <w:b/>
          <w:i/>
          <w:sz w:val="28"/>
        </w:rPr>
      </w:pPr>
    </w:p>
    <w:p w14:paraId="7B330C1B" w14:textId="424B3949" w:rsidR="007646D3" w:rsidRDefault="008F0D1B">
      <w:pPr>
        <w:ind w:left="4253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Автор-составитель: педагог дополнительного образования, </w:t>
      </w:r>
    </w:p>
    <w:p w14:paraId="706470B3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spacing w:val="2"/>
          <w:sz w:val="28"/>
        </w:rPr>
      </w:pPr>
    </w:p>
    <w:p w14:paraId="58447DD5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569C497E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44BC3CF1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047ABF0C" w14:textId="77777777" w:rsidR="007646D3" w:rsidRDefault="007646D3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</w:p>
    <w:p w14:paraId="73FFEC7F" w14:textId="1758A42D" w:rsidR="007646D3" w:rsidRDefault="008F0D1B">
      <w:pPr>
        <w:widowControl w:val="0"/>
        <w:ind w:right="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Белгород –</w:t>
      </w:r>
    </w:p>
    <w:p w14:paraId="3C20CCBB" w14:textId="0EA3C278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Уровень: </w:t>
      </w:r>
    </w:p>
    <w:p w14:paraId="515B00DE" w14:textId="77777777" w:rsidR="007646D3" w:rsidRDefault="007646D3">
      <w:pPr>
        <w:rPr>
          <w:rFonts w:ascii="Times New Roman" w:hAnsi="Times New Roman"/>
          <w:sz w:val="28"/>
        </w:rPr>
      </w:pPr>
    </w:p>
    <w:p w14:paraId="2B3D23CF" w14:textId="4C99CD27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Направленность: </w:t>
      </w:r>
    </w:p>
    <w:p w14:paraId="639389E6" w14:textId="77777777" w:rsidR="007646D3" w:rsidRDefault="007646D3">
      <w:pPr>
        <w:rPr>
          <w:rFonts w:ascii="Times New Roman" w:hAnsi="Times New Roman"/>
          <w:sz w:val="28"/>
        </w:rPr>
      </w:pPr>
    </w:p>
    <w:p w14:paraId="2E1E2442" w14:textId="5AE17BD6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Автор: </w:t>
      </w:r>
    </w:p>
    <w:p w14:paraId="5561BA70" w14:textId="77777777" w:rsidR="007646D3" w:rsidRDefault="007646D3">
      <w:pPr>
        <w:spacing w:after="240"/>
        <w:rPr>
          <w:rFonts w:ascii="Times New Roman" w:hAnsi="Times New Roman"/>
          <w:sz w:val="28"/>
        </w:rPr>
      </w:pPr>
    </w:p>
    <w:p w14:paraId="213A38F3" w14:textId="7504ED4F" w:rsidR="007646D3" w:rsidRDefault="008F0D1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Дополнительная общеобразовательная (общеразвивающая) программа «» рассмотрена на заседании Педагогического совета государственного бюджетного учреждения дополнительного образования «Белгородский областной Центр детского (юношеского) технического творчества» от </w:t>
      </w:r>
      <w:r w:rsidR="00B346F9">
        <w:rPr>
          <w:rFonts w:ascii="Times New Roman" w:hAnsi="Times New Roman"/>
          <w:sz w:val="28"/>
        </w:rPr>
        <w:t>20 марта 2022 г</w:t>
      </w:r>
      <w:r>
        <w:rPr>
          <w:rFonts w:ascii="Times New Roman" w:hAnsi="Times New Roman"/>
          <w:sz w:val="28"/>
        </w:rPr>
        <w:t>., протокол №1</w:t>
      </w:r>
    </w:p>
    <w:p w14:paraId="51A78915" w14:textId="77777777" w:rsidR="007646D3" w:rsidRDefault="008F0D1B">
      <w:pPr>
        <w:jc w:val="center"/>
        <w:rPr>
          <w:rFonts w:ascii="Times New Roman" w:hAnsi="Times New Roman"/>
          <w:spacing w:val="2"/>
          <w:sz w:val="28"/>
        </w:rPr>
      </w:pPr>
      <w:r>
        <w:rPr>
          <w:rFonts w:ascii="Times New Roman" w:hAnsi="Times New Roman"/>
          <w:spacing w:val="2"/>
          <w:sz w:val="28"/>
        </w:rPr>
        <w:br w:type="page"/>
      </w:r>
    </w:p>
    <w:p w14:paraId="2342DD6C" w14:textId="77777777" w:rsidR="007646D3" w:rsidRDefault="008F0D1B">
      <w:pPr>
        <w:numPr>
          <w:ilvl w:val="0"/>
          <w:numId w:val="1"/>
        </w:numPr>
        <w:ind w:left="284" w:firstLine="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Характеристика программы</w:t>
      </w:r>
    </w:p>
    <w:p w14:paraId="57353633" w14:textId="77777777" w:rsidR="007646D3" w:rsidRDefault="008F0D1B">
      <w:pPr>
        <w:ind w:left="284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[%usersinput1%]</w:t>
      </w:r>
    </w:p>
    <w:p w14:paraId="2F6D24AF" w14:textId="77777777" w:rsidR="007646D3" w:rsidRDefault="007646D3">
      <w:pPr>
        <w:ind w:left="284" w:firstLine="360"/>
        <w:jc w:val="both"/>
        <w:rPr>
          <w:rFonts w:ascii="Times New Roman" w:hAnsi="Times New Roman"/>
          <w:sz w:val="28"/>
        </w:rPr>
      </w:pPr>
    </w:p>
    <w:p w14:paraId="09252578" w14:textId="77777777" w:rsidR="007646D3" w:rsidRDefault="008F0D1B">
      <w:pPr>
        <w:numPr>
          <w:ilvl w:val="1"/>
          <w:numId w:val="1"/>
        </w:numPr>
        <w:ind w:left="284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Направленность дополнительной образовательной (общеразвивающей) программы</w:t>
      </w:r>
    </w:p>
    <w:p w14:paraId="711B228A" w14:textId="43602B3B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(общеразвивающая) программа «» (далее - Программа) имеет</w:t>
      </w:r>
      <w:r>
        <w:rPr>
          <w:rFonts w:ascii="Times New Roman" w:hAnsi="Times New Roman"/>
          <w:b/>
          <w:sz w:val="28"/>
        </w:rPr>
        <w:t xml:space="preserve"> направленность </w:t>
      </w:r>
      <w:r>
        <w:rPr>
          <w:rFonts w:ascii="Times New Roman" w:hAnsi="Times New Roman"/>
          <w:sz w:val="28"/>
        </w:rPr>
        <w:t xml:space="preserve">и призвана способствовать </w:t>
      </w:r>
      <w:r>
        <w:rPr>
          <w:rFonts w:ascii="Times New Roman" w:hAnsi="Times New Roman"/>
          <w:sz w:val="28"/>
          <w:highlight w:val="white"/>
        </w:rPr>
        <w:t>[%usersinput2%]</w:t>
      </w:r>
    </w:p>
    <w:p w14:paraId="3908FFF2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разработана в соответствии с Федеральным законом Российской Федерации «Об образовании в Российской Федерации» от 29 декабря 2012 г. № 273-ФЗ, Письмом Минобрнауки РФ от 18.11.2015 г. № 09- 3242 «Методические рекомендации по проектированию дополнительных общеразвивающих программ (включая разноуровневые программы)», Порядком организации и осуществления образовательной деятельности по дополнительным общеобразовательным программам (приказ Минобрнауки от 09.11.2018 г. № 196) и отвечает требованиям «Концепции развития дополнительного образования» (Распоряжение Правительства РФ от 24.04.2015 №729-р).</w:t>
      </w:r>
    </w:p>
    <w:p w14:paraId="294FAB7A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70722283" w14:textId="77777777" w:rsidR="007646D3" w:rsidRDefault="008F0D1B">
      <w:pPr>
        <w:ind w:firstLine="567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Актуальность и педагогическая целесообразность программы</w:t>
      </w:r>
    </w:p>
    <w:p w14:paraId="65A2E87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Актуальность Программы обусловлена тем, что </w:t>
      </w:r>
      <w:r>
        <w:rPr>
          <w:rFonts w:ascii="Times New Roman" w:hAnsi="Times New Roman"/>
          <w:sz w:val="28"/>
          <w:highlight w:val="white"/>
        </w:rPr>
        <w:t>[%usersinput3%]</w:t>
      </w:r>
    </w:p>
    <w:p w14:paraId="35BCCDDC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Педагогическая целесообразность Программы:</w:t>
      </w:r>
    </w:p>
    <w:p w14:paraId="27324658" w14:textId="79D042A9" w:rsidR="007646D3" w:rsidRDefault="008F0D1B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Дополнительная общеобразовательная общеразвивающая программа «» органично аккумулировала научные разработки классиков педагогики и современные методики формирования навыков работы в команде, организации рабочего процесса и распределения обязанностей в процессе коллективной работы, а также закрепления опыта решения сложных задач при коллективной работе. Сочетание методических подходов, опирающихся на разработки классиков педагогики, с современными методиками формирование лидерских навыков является педагогически целесообразной.</w:t>
      </w:r>
    </w:p>
    <w:p w14:paraId="4EC15424" w14:textId="77777777" w:rsidR="007646D3" w:rsidRDefault="007646D3">
      <w:pPr>
        <w:tabs>
          <w:tab w:val="left" w:pos="993"/>
        </w:tabs>
        <w:ind w:firstLine="709"/>
        <w:jc w:val="both"/>
        <w:rPr>
          <w:rFonts w:ascii="Times New Roman" w:hAnsi="Times New Roman"/>
          <w:sz w:val="28"/>
        </w:rPr>
      </w:pPr>
    </w:p>
    <w:p w14:paraId="69C5CF6E" w14:textId="77777777" w:rsidR="007646D3" w:rsidRDefault="008F0D1B">
      <w:pPr>
        <w:numPr>
          <w:ilvl w:val="1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Отличительная особенность и новизна программы</w:t>
      </w:r>
    </w:p>
    <w:p w14:paraId="64B38D72" w14:textId="77777777" w:rsidR="007646D3" w:rsidRDefault="007646D3">
      <w:pPr>
        <w:ind w:firstLine="851"/>
        <w:jc w:val="both"/>
        <w:rPr>
          <w:rFonts w:ascii="Times New Roman" w:hAnsi="Times New Roman"/>
          <w:b/>
          <w:sz w:val="28"/>
        </w:rPr>
      </w:pPr>
    </w:p>
    <w:p w14:paraId="57462A20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является дополнительной общеобразовательной (общеразвивающей) программой, которая соответствует тенденциям развития современных способов образования, что позволяет сохранять актуальность реализации Программы.</w:t>
      </w:r>
    </w:p>
    <w:p w14:paraId="39CAF40D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[%usersinput5%]</w:t>
      </w:r>
      <w:r>
        <w:rPr>
          <w:rFonts w:ascii="Times New Roman" w:hAnsi="Times New Roman"/>
          <w:sz w:val="28"/>
        </w:rPr>
        <w:t xml:space="preserve">В этом качестве Программа обеспечивает реализацию следующих </w:t>
      </w:r>
      <w:r>
        <w:rPr>
          <w:rFonts w:ascii="Times New Roman" w:hAnsi="Times New Roman"/>
          <w:b/>
          <w:sz w:val="28"/>
        </w:rPr>
        <w:t>принципов</w:t>
      </w:r>
      <w:r>
        <w:rPr>
          <w:rFonts w:ascii="Times New Roman" w:hAnsi="Times New Roman"/>
          <w:sz w:val="28"/>
        </w:rPr>
        <w:t>:</w:t>
      </w:r>
    </w:p>
    <w:p w14:paraId="3A017C2D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[%usersinput6%]</w:t>
      </w:r>
      <w:r>
        <w:rPr>
          <w:rFonts w:ascii="Times New Roman" w:hAnsi="Times New Roman"/>
          <w:b/>
          <w:sz w:val="28"/>
        </w:rPr>
        <w:t xml:space="preserve">Новизна </w:t>
      </w:r>
      <w:r>
        <w:rPr>
          <w:rFonts w:ascii="Times New Roman" w:hAnsi="Times New Roman"/>
          <w:sz w:val="28"/>
        </w:rPr>
        <w:t xml:space="preserve">Программы заключается </w:t>
      </w:r>
      <w:r>
        <w:rPr>
          <w:rFonts w:ascii="Times New Roman" w:hAnsi="Times New Roman"/>
          <w:sz w:val="28"/>
          <w:highlight w:val="white"/>
        </w:rPr>
        <w:t>[%usersinput7%]</w:t>
      </w:r>
    </w:p>
    <w:p w14:paraId="6605A1F0" w14:textId="77777777" w:rsidR="007646D3" w:rsidRDefault="007646D3">
      <w:pPr>
        <w:ind w:firstLine="709"/>
        <w:jc w:val="both"/>
        <w:rPr>
          <w:rFonts w:ascii="Times New Roman" w:hAnsi="Times New Roman"/>
          <w:b/>
          <w:sz w:val="28"/>
        </w:rPr>
      </w:pPr>
    </w:p>
    <w:p w14:paraId="01225AF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1.3 Цель программы</w:t>
      </w:r>
    </w:p>
    <w:p w14:paraId="1E097DD8" w14:textId="77777777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программы –</w:t>
      </w:r>
      <w:r>
        <w:rPr>
          <w:rFonts w:ascii="Times New Roman" w:hAnsi="Times New Roman"/>
          <w:sz w:val="28"/>
          <w:highlight w:val="white"/>
        </w:rPr>
        <w:t>[%usersinput8%]</w:t>
      </w:r>
    </w:p>
    <w:p w14:paraId="6D2D8A7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0725785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1.4 Задачи программы</w:t>
      </w:r>
    </w:p>
    <w:p w14:paraId="43859A83" w14:textId="77777777" w:rsidR="007646D3" w:rsidRDefault="008F0D1B">
      <w:pPr>
        <w:ind w:firstLine="709"/>
        <w:contextualSpacing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Задачи обучения направлены на организацию образовательной деятельности по усвоению новых знаний, умений и навыков в области решения научных задач:</w:t>
      </w:r>
    </w:p>
    <w:p w14:paraId="77855A52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[%usersinput9%]</w:t>
      </w:r>
    </w:p>
    <w:p w14:paraId="51E6E79C" w14:textId="77777777" w:rsidR="007646D3" w:rsidRDefault="008F0D1B">
      <w:pPr>
        <w:tabs>
          <w:tab w:val="left" w:pos="1200"/>
        </w:tabs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 Развивающие задачи ориентированы на организацию образовательной деятельности по формированию и развитию ключевых компетенций учащихся в процессе самостоятельной деятельности:</w:t>
      </w:r>
    </w:p>
    <w:p w14:paraId="22503433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[%usersinput10%]</w:t>
      </w:r>
    </w:p>
    <w:p w14:paraId="79EF4AE9" w14:textId="77777777" w:rsidR="007646D3" w:rsidRDefault="008F0D1B">
      <w:pPr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Воспитывающие задачи ориентированы на организацию образовательной деятельности по формированию и развитию у обучающихся духовно-нравственных, ценностно-смысловых, общекультурных и познавательных качеств личности:</w:t>
      </w:r>
    </w:p>
    <w:p w14:paraId="6C19CA4C" w14:textId="77777777" w:rsidR="007646D3" w:rsidRDefault="008F0D1B">
      <w:pPr>
        <w:tabs>
          <w:tab w:val="left" w:pos="851"/>
          <w:tab w:val="left" w:pos="993"/>
        </w:tabs>
        <w:ind w:firstLine="709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  <w:highlight w:val="white"/>
        </w:rPr>
        <w:t>[%usersinput11%]</w:t>
      </w:r>
    </w:p>
    <w:p w14:paraId="3472B6FA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FE267EB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1.5 Категория обучающихся</w:t>
      </w:r>
    </w:p>
    <w:p w14:paraId="1BB966B5" w14:textId="2768091E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обучающихся  лет и построена с учетом возрастныхи индивидуальных особенностей обучающихся. </w:t>
      </w:r>
    </w:p>
    <w:p w14:paraId="32A5FA68" w14:textId="5D32933F" w:rsidR="007646D3" w:rsidRDefault="008F0D1B">
      <w:pPr>
        <w:ind w:firstLine="567"/>
        <w:jc w:val="both"/>
        <w:rPr>
          <w:rFonts w:ascii="Times New Roman" w:hAnsi="Times New Roman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Дети школьного возраста, которые перешли в стадию осознавания себя как личности, располагают высоким уровнем знаний общей школьной программы. В этом возрасте ученики школ ищут способы себя проявить в различных олимпиадах, конкурсах, конференция или форумах. Программа рассчитана на один год обучения детей возрастомлет. </w:t>
      </w:r>
    </w:p>
    <w:p w14:paraId="24843AA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учетом цели и задач содержание образовательной Программы реализуется с этапа использования знаний. В этом этапе обучения обучающиеся работают по собственному замыслу, над созданием собственного проекта и его реализацией. Таким образом, процесс обучения осуществляется от частично-продуктивному к уровню продуктивному, близкое по уровню со студентами, и к творческой деятельности.</w:t>
      </w:r>
    </w:p>
    <w:p w14:paraId="7FCAEE75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Успешное проведение занятий достигается с соблюдением основных дидактических принципов: систематичности, последовательности, наглядности и доступности, при этом учитываются возрастные и индивидуальные особенности обучающегося. </w:t>
      </w:r>
    </w:p>
    <w:p w14:paraId="272AFDE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обучения важным является проведение различных </w:t>
      </w:r>
      <w:r>
        <w:rPr>
          <w:rFonts w:ascii="Times New Roman" w:hAnsi="Times New Roman"/>
          <w:sz w:val="28"/>
          <w:highlight w:val="white"/>
        </w:rPr>
        <w:t>[usersinput13%].</w:t>
      </w:r>
      <w:r>
        <w:rPr>
          <w:rFonts w:ascii="Times New Roman" w:hAnsi="Times New Roman"/>
          <w:sz w:val="28"/>
        </w:rPr>
        <w:t xml:space="preserve"> Все это позволяет закрепить и повторить пройденный материал. Большое внимание уделяется истории развития науки и техники, людям науки, изобретателям, исследователям, испытателям. </w:t>
      </w:r>
    </w:p>
    <w:p w14:paraId="375A98D9" w14:textId="3B682493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промежуточных результатов по темам .</w:t>
      </w:r>
    </w:p>
    <w:p w14:paraId="29A69D3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1.6 Сроки и режим реализации программы</w:t>
      </w:r>
    </w:p>
    <w:p w14:paraId="77E92AE7" w14:textId="7847BF6F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рассчитана на один год обучения. Возраст обучающихся:  лет. Занятия проводятся </w:t>
      </w:r>
      <w:r>
        <w:rPr>
          <w:rFonts w:ascii="Times New Roman" w:hAnsi="Times New Roman"/>
          <w:sz w:val="28"/>
          <w:highlight w:val="white"/>
        </w:rPr>
        <w:t>[%usersinput14%]</w:t>
      </w:r>
    </w:p>
    <w:p w14:paraId="471FD269" w14:textId="254FF0F9" w:rsidR="007646D3" w:rsidRDefault="008F0D1B">
      <w:pPr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Условия набора детей: на обучение по программе принимаются обучающиеся </w:t>
      </w:r>
      <w:r>
        <w:rPr>
          <w:rFonts w:ascii="Times New Roman" w:hAnsi="Times New Roman"/>
          <w:sz w:val="28"/>
          <w:highlight w:val="white"/>
        </w:rPr>
        <w:t>[%usersinput15%]</w:t>
      </w:r>
      <w:r>
        <w:rPr>
          <w:rFonts w:ascii="Times New Roman" w:hAnsi="Times New Roman"/>
          <w:sz w:val="28"/>
        </w:rPr>
        <w:t>Наполняемость в группах:  человек.</w:t>
      </w:r>
    </w:p>
    <w:p w14:paraId="2AD7CE9A" w14:textId="4B3F4CC9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Группы занимаются. Один академический час – 45 минут; между занятиями перерыв не менее 15 минут. </w:t>
      </w:r>
    </w:p>
    <w:p w14:paraId="341DB639" w14:textId="56719A41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Форма обучения по Программе – </w:t>
      </w:r>
    </w:p>
    <w:p w14:paraId="72E47F19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исключительных случаях и в целях принятия мер, по снижению рисков распространения новой коронавирусной инфекции ДО(О)П реализуется заочно с применением электронного обучения и дистанционных образовательных технологий.</w:t>
      </w:r>
    </w:p>
    <w:p w14:paraId="42ECCC7B" w14:textId="77777777" w:rsidR="007646D3" w:rsidRDefault="008F0D1B">
      <w:pPr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Занятия проводятся в кабинете, оборудованном согласно санитарно-эпидемиологическим правилам и нормативам СанПиН 2.4.4.3172-14 «Санитарно-эпидемиологические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детей».</w:t>
      </w:r>
    </w:p>
    <w:p w14:paraId="116D61D4" w14:textId="77777777" w:rsidR="007646D3" w:rsidRDefault="007646D3">
      <w:pPr>
        <w:ind w:firstLine="851"/>
        <w:jc w:val="both"/>
        <w:rPr>
          <w:rFonts w:ascii="Times New Roman" w:hAnsi="Times New Roman"/>
          <w:sz w:val="28"/>
        </w:rPr>
      </w:pPr>
    </w:p>
    <w:p w14:paraId="2C4EBF0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1.7 Планируемые личностные результаты освоения программы</w:t>
      </w:r>
    </w:p>
    <w:p w14:paraId="64028405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Личностные</w:t>
      </w:r>
      <w:r>
        <w:rPr>
          <w:rFonts w:ascii="Times New Roman" w:hAnsi="Times New Roman"/>
          <w:sz w:val="28"/>
        </w:rPr>
        <w:t xml:space="preserve"> – формирование softskills, развитие социально и личностно значимых качеств, индивидуально-личностных позиций, ценностных ориентиров, межличностного общения, обеспечивающую успешность совместной деятельности.</w:t>
      </w:r>
    </w:p>
    <w:p w14:paraId="4F8F9AEB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Метапредметные</w:t>
      </w:r>
      <w:r>
        <w:rPr>
          <w:rFonts w:ascii="Times New Roman" w:hAnsi="Times New Roman"/>
          <w:sz w:val="28"/>
        </w:rPr>
        <w:t xml:space="preserve"> – результатом изучения Программы является освоение обучающимися универсальных способов деятельности, применимых как в рамках образовательного процесса, так и в реальных жизненных ситуациях.</w:t>
      </w:r>
    </w:p>
    <w:p w14:paraId="533700D0" w14:textId="77777777" w:rsidR="007646D3" w:rsidRDefault="008F0D1B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Предметные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highlight w:val="white"/>
        </w:rPr>
        <w:t>[%usersinput16%]</w:t>
      </w:r>
    </w:p>
    <w:p w14:paraId="0027046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Ожидаемые результаты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43"/>
      </w:tblGrid>
      <w:tr w:rsidR="007646D3" w14:paraId="702DCA5C" w14:textId="77777777">
        <w:trPr>
          <w:trHeight w:val="17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1B3C5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знать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752B" w14:textId="77777777" w:rsidR="007646D3" w:rsidRDefault="008F0D1B">
            <w:pPr>
              <w:widowControl w:val="0"/>
              <w:ind w:firstLine="567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Должны уметь</w:t>
            </w:r>
          </w:p>
        </w:tc>
      </w:tr>
      <w:tr w:rsidR="007646D3" w14:paraId="7FBD63F7" w14:textId="77777777">
        <w:trPr>
          <w:trHeight w:val="54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92029" w14:textId="5F378448" w:rsidR="007646D3" w:rsidRDefault="007646D3">
            <w:pPr>
              <w:rPr>
                <w:rFonts w:ascii="Times New Roman" w:hAnsi="Times New Roman"/>
                <w:sz w:val="28"/>
              </w:rPr>
            </w:pP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39EBD" w14:textId="6FDAA1BC" w:rsidR="007646D3" w:rsidRPr="00584F03" w:rsidRDefault="00584F03" w:rsidP="002138A7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</w:tc>
      </w:tr>
    </w:tbl>
    <w:p w14:paraId="1FB0FA7C" w14:textId="77777777" w:rsidR="007646D3" w:rsidRDefault="007646D3">
      <w:pPr>
        <w:ind w:firstLine="709"/>
        <w:jc w:val="both"/>
        <w:rPr>
          <w:rFonts w:ascii="Times New Roman" w:hAnsi="Times New Roman"/>
          <w:sz w:val="28"/>
        </w:rPr>
      </w:pPr>
    </w:p>
    <w:p w14:paraId="63863558" w14:textId="77777777" w:rsidR="007646D3" w:rsidRDefault="008F0D1B">
      <w:pPr>
        <w:numPr>
          <w:ilvl w:val="0"/>
          <w:numId w:val="1"/>
        </w:num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Содержание программы</w:t>
      </w:r>
    </w:p>
    <w:p w14:paraId="2EB96A0E" w14:textId="77777777" w:rsidR="007646D3" w:rsidRDefault="007646D3">
      <w:pPr>
        <w:ind w:left="720"/>
        <w:jc w:val="both"/>
        <w:rPr>
          <w:rFonts w:ascii="Times New Roman" w:hAnsi="Times New Roman"/>
          <w:b/>
          <w:sz w:val="28"/>
        </w:rPr>
      </w:pPr>
    </w:p>
    <w:p w14:paraId="1A2662F2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2.1 Календарный учебный график</w:t>
      </w:r>
    </w:p>
    <w:p w14:paraId="4DAE98CF" w14:textId="3E9F073F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Начало учебного года: 01.09. г.</w:t>
      </w:r>
    </w:p>
    <w:p w14:paraId="3E290E32" w14:textId="75E5DEDD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Окончание учебного года: 31.05. г. </w:t>
      </w:r>
    </w:p>
    <w:p w14:paraId="48127B91" w14:textId="44711BFB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Расчетная продолжительность учебного года: </w:t>
      </w:r>
    </w:p>
    <w:p w14:paraId="081B36A2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[%usersinput17%]</w:t>
      </w:r>
      <w:r>
        <w:rPr>
          <w:rFonts w:ascii="Times New Roman" w:hAnsi="Times New Roman"/>
          <w:b/>
          <w:sz w:val="28"/>
        </w:rPr>
        <w:br w:type="page"/>
      </w:r>
    </w:p>
    <w:p w14:paraId="170B86D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2.2 Учебный план</w:t>
      </w:r>
    </w:p>
    <w:p w14:paraId="3041DE52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[%usersinput18%]</w:t>
      </w:r>
    </w:p>
    <w:p w14:paraId="69FACA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52FD5FF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2.3 Содержание учебного плана </w:t>
      </w:r>
    </w:p>
    <w:p w14:paraId="2731724D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EFAC592" w14:textId="77777777" w:rsidR="007646D3" w:rsidRDefault="008F0D1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[%usersinput19%]</w:t>
      </w:r>
    </w:p>
    <w:p w14:paraId="657A4475" w14:textId="77777777" w:rsidR="007646D3" w:rsidRDefault="007646D3">
      <w:pPr>
        <w:spacing w:after="160" w:line="264" w:lineRule="auto"/>
        <w:rPr>
          <w:rFonts w:ascii="Times New Roman" w:hAnsi="Times New Roman"/>
          <w:b/>
          <w:color w:val="2F5496"/>
          <w:sz w:val="28"/>
        </w:rPr>
      </w:pPr>
    </w:p>
    <w:p w14:paraId="1EA13537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2.4 Календарно тематическое планирование</w:t>
      </w:r>
    </w:p>
    <w:p w14:paraId="29834A5C" w14:textId="77777777" w:rsidR="007646D3" w:rsidRDefault="008F0D1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[%usersinput20%]</w:t>
      </w:r>
    </w:p>
    <w:p w14:paraId="2CC87AE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 Организационно-педагогические условия реализации программы</w:t>
      </w:r>
    </w:p>
    <w:p w14:paraId="22207EDC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3AF909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3.1 Учебно-методические средства обучения.</w:t>
      </w:r>
    </w:p>
    <w:p w14:paraId="1149F1EE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5CD2F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период обучения применяются такие методы проведения занятий и воспитания, которые позволят установить взаимосвязь деятельности педагога и обучающегося, направленную на решение образовательно-воспитательных задач.</w:t>
      </w:r>
    </w:p>
    <w:p w14:paraId="244676F2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уровню активности используются методы:</w:t>
      </w:r>
    </w:p>
    <w:p w14:paraId="3E4DE679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[%usersinput21%]</w:t>
      </w:r>
    </w:p>
    <w:p w14:paraId="4D8F9183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Приемы образовательной деятельности</w:t>
      </w:r>
      <w:r>
        <w:rPr>
          <w:rFonts w:ascii="Times New Roman" w:hAnsi="Times New Roman"/>
          <w:sz w:val="28"/>
        </w:rPr>
        <w:t xml:space="preserve">: </w:t>
      </w:r>
    </w:p>
    <w:p w14:paraId="17CE3B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[%usersinput39%]</w:t>
      </w:r>
    </w:p>
    <w:p w14:paraId="5DCBF4C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Основные образовательные процессы:</w:t>
      </w:r>
    </w:p>
    <w:p w14:paraId="747A9177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[%usersinput22%]</w:t>
      </w:r>
    </w:p>
    <w:p w14:paraId="1D2B8941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2A3D4261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3.2 Материально-техническое обеспечение Программы</w:t>
      </w:r>
    </w:p>
    <w:p w14:paraId="0B284CD2" w14:textId="77777777" w:rsidR="007646D3" w:rsidRDefault="007646D3">
      <w:pPr>
        <w:ind w:firstLine="567"/>
        <w:jc w:val="center"/>
        <w:rPr>
          <w:rFonts w:ascii="Times New Roman" w:hAnsi="Times New Roman"/>
          <w:color w:val="2F5496"/>
          <w:sz w:val="28"/>
        </w:rPr>
      </w:pPr>
    </w:p>
    <w:p w14:paraId="2417D601" w14:textId="77777777" w:rsidR="007646D3" w:rsidRDefault="008F0D1B">
      <w:pPr>
        <w:ind w:firstLine="709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Материально-техническая база государственного бюджетного учреждения дополнительного образования «Белгородский областной Центр детского (юношеского) технического творчества», детского технопарка «Кванториум»:</w:t>
      </w:r>
    </w:p>
    <w:p w14:paraId="4179A34E" w14:textId="77777777" w:rsidR="007646D3" w:rsidRDefault="008F0D1B">
      <w:pPr>
        <w:ind w:left="567"/>
        <w:jc w:val="both"/>
        <w:rPr>
          <w:rFonts w:ascii="Times New Roman" w:hAnsi="Times New Roman"/>
          <w:color w:val="FFFFFF" w:themeColor="background1"/>
          <w:sz w:val="28"/>
          <w:highlight w:val="yellow"/>
        </w:rPr>
      </w:pPr>
      <w:r>
        <w:rPr>
          <w:rFonts w:ascii="Times New Roman" w:hAnsi="Times New Roman"/>
          <w:sz w:val="28"/>
        </w:rPr>
        <w:t xml:space="preserve">Учебно-практическая аудитория: </w:t>
      </w:r>
    </w:p>
    <w:p w14:paraId="727AB0FD" w14:textId="77777777" w:rsidR="007646D3" w:rsidRDefault="008F0D1B">
      <w:pPr>
        <w:ind w:firstLine="56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  <w:highlight w:val="white"/>
        </w:rPr>
        <w:t>[%usersinput40%]</w:t>
      </w:r>
    </w:p>
    <w:p w14:paraId="67E4C8F4" w14:textId="77777777" w:rsidR="007646D3" w:rsidRDefault="007646D3">
      <w:pPr>
        <w:ind w:firstLine="567"/>
        <w:jc w:val="center"/>
        <w:rPr>
          <w:rFonts w:ascii="Times New Roman" w:hAnsi="Times New Roman"/>
          <w:b/>
          <w:sz w:val="28"/>
        </w:rPr>
      </w:pPr>
    </w:p>
    <w:p w14:paraId="4EFE19F9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3.3 Педагогические технологии</w:t>
      </w:r>
    </w:p>
    <w:p w14:paraId="05373D6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обучения по Программе используются разнообразные педагогические технологии:</w:t>
      </w:r>
    </w:p>
    <w:p w14:paraId="333C3B84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[%usersinput23%]</w:t>
      </w:r>
    </w:p>
    <w:p w14:paraId="28C40448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практике выступают различные комбинации этих технологий, их элементов.</w:t>
      </w:r>
    </w:p>
    <w:p w14:paraId="02E50305" w14:textId="77777777" w:rsidR="007646D3" w:rsidRDefault="007646D3">
      <w:pPr>
        <w:ind w:left="720"/>
        <w:contextualSpacing/>
        <w:rPr>
          <w:rFonts w:ascii="Times New Roman" w:hAnsi="Times New Roman"/>
          <w:sz w:val="28"/>
        </w:rPr>
      </w:pPr>
    </w:p>
    <w:p w14:paraId="26B18786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3.4 Основные формы деятельности</w:t>
      </w:r>
    </w:p>
    <w:p w14:paraId="03A8D5B6" w14:textId="77777777" w:rsidR="007646D3" w:rsidRDefault="008F0D1B">
      <w:pPr>
        <w:ind w:left="720"/>
        <w:contextualSpacing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[%usersinput24%]</w:t>
      </w:r>
    </w:p>
    <w:p w14:paraId="7F1B49CE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3.5 Форма организации учебных занятий</w:t>
      </w:r>
    </w:p>
    <w:p w14:paraId="54EB67DC" w14:textId="317B927F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занятий используются различные формы:</w:t>
      </w:r>
      <w:r w:rsidR="00584F03" w:rsidRPr="00584F03">
        <w:rPr>
          <w:rFonts w:ascii="Times New Roman" w:hAnsi="Times New Roman"/>
          <w:sz w:val="28"/>
        </w:rPr>
        <w:t xml:space="preserve"> </w:t>
      </w:r>
    </w:p>
    <w:p w14:paraId="65FC3ED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Формы организации учебных занятий:</w:t>
      </w:r>
    </w:p>
    <w:p w14:paraId="190452E5" w14:textId="6CAFECDF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5ECCDEB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Типы учебных занятий</w:t>
      </w:r>
      <w:r>
        <w:rPr>
          <w:rFonts w:ascii="Times New Roman" w:hAnsi="Times New Roman"/>
          <w:sz w:val="28"/>
        </w:rPr>
        <w:t>:</w:t>
      </w:r>
    </w:p>
    <w:p w14:paraId="78A48915" w14:textId="341F25F1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5B2BED3A" w14:textId="77777777" w:rsidR="007646D3" w:rsidRDefault="007646D3">
      <w:pPr>
        <w:spacing w:after="160" w:line="264" w:lineRule="auto"/>
        <w:rPr>
          <w:rFonts w:ascii="Times New Roman" w:hAnsi="Times New Roman"/>
          <w:b/>
          <w:sz w:val="28"/>
        </w:rPr>
      </w:pPr>
    </w:p>
    <w:p w14:paraId="3F38BAFD" w14:textId="77777777" w:rsidR="007646D3" w:rsidRDefault="008F0D1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 Формы контроля и оценочные материалы</w:t>
      </w:r>
    </w:p>
    <w:p w14:paraId="7E6A4B7B" w14:textId="77777777" w:rsidR="007646D3" w:rsidRDefault="007646D3">
      <w:pPr>
        <w:ind w:firstLine="567"/>
        <w:jc w:val="center"/>
        <w:rPr>
          <w:rFonts w:ascii="Times New Roman" w:hAnsi="Times New Roman"/>
          <w:sz w:val="28"/>
        </w:rPr>
      </w:pPr>
    </w:p>
    <w:p w14:paraId="4EDEAA24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4.1 Формы контроля</w:t>
      </w:r>
    </w:p>
    <w:p w14:paraId="4F31F5A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Формы контроля </w:t>
      </w:r>
      <w:r>
        <w:rPr>
          <w:rFonts w:ascii="Times New Roman" w:hAnsi="Times New Roman"/>
          <w:sz w:val="28"/>
        </w:rPr>
        <w:t>освоения обучающимися планируемого содержания.</w:t>
      </w:r>
    </w:p>
    <w:p w14:paraId="4AAADC71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контроля результатов освоения программы включает:</w:t>
      </w:r>
    </w:p>
    <w:p w14:paraId="17D7B8CA" w14:textId="29FF5D01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9D8D9C6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Проверку результативности осуществляют:</w:t>
      </w:r>
    </w:p>
    <w:p w14:paraId="1F276A35" w14:textId="449FA9A8" w:rsidR="007646D3" w:rsidRDefault="007646D3">
      <w:pPr>
        <w:ind w:firstLine="567"/>
        <w:jc w:val="both"/>
        <w:rPr>
          <w:rFonts w:ascii="Times New Roman" w:hAnsi="Times New Roman"/>
          <w:sz w:val="28"/>
        </w:rPr>
      </w:pPr>
    </w:p>
    <w:p w14:paraId="46222E99" w14:textId="3C3C7802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Текущий контроль </w:t>
      </w:r>
      <w:r>
        <w:rPr>
          <w:rFonts w:ascii="Times New Roman" w:hAnsi="Times New Roman"/>
          <w:sz w:val="28"/>
        </w:rPr>
        <w:t>–</w:t>
      </w:r>
    </w:p>
    <w:p w14:paraId="28627807" w14:textId="76D4C6BB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Итоговый контроль: </w:t>
      </w:r>
      <w:r>
        <w:rPr>
          <w:rFonts w:ascii="Times New Roman" w:hAnsi="Times New Roman"/>
          <w:sz w:val="28"/>
        </w:rPr>
        <w:t xml:space="preserve">в конце обучения на специально запланированных итоговых занятиях </w:t>
      </w:r>
    </w:p>
    <w:p w14:paraId="64A37337" w14:textId="77777777" w:rsidR="007646D3" w:rsidRDefault="008F0D1B">
      <w:pPr>
        <w:spacing w:after="160" w:line="264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6D87FA8A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4.2. Промежуточная аттестация</w:t>
      </w:r>
    </w:p>
    <w:p w14:paraId="14A3801D" w14:textId="77777777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Основанием для перевода обучающихся на следующий этап обучения или установление уровня усвоения программы в целом является промежуточная аттестация, которая состоит из теоретического опроса и выполнения практического задания.</w:t>
      </w:r>
    </w:p>
    <w:p w14:paraId="5F76954D" w14:textId="5BD8E440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теоретической подготовки:</w:t>
      </w:r>
    </w:p>
    <w:p w14:paraId="634A90B9" w14:textId="2AB94FE1" w:rsidR="007646D3" w:rsidRDefault="008F0D1B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Критерии оценки уровня практической подготовки:</w:t>
      </w:r>
    </w:p>
    <w:p w14:paraId="3E9EFCAC" w14:textId="77777777" w:rsidR="007646D3" w:rsidRDefault="008F0D1B">
      <w:pPr>
        <w:ind w:firstLine="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Задания промежуточной аттестации</w:t>
      </w:r>
    </w:p>
    <w:p w14:paraId="745028CD" w14:textId="223A4268" w:rsidR="007646D3" w:rsidRDefault="008F0D1B">
      <w:pPr>
        <w:spacing w:after="160" w:line="264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Промежуточная аттестация определяет уровень знаний обучающего за прошедший год обучения. Максимальный балл за аттестацию -  баллов.</w:t>
      </w:r>
    </w:p>
    <w:p w14:paraId="423A23E7" w14:textId="54AC8DBC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Теоретическая часть. </w:t>
      </w:r>
      <w:r>
        <w:rPr>
          <w:rFonts w:ascii="Times New Roman" w:hAnsi="Times New Roman"/>
          <w:sz w:val="28"/>
        </w:rPr>
        <w:t>Представляет собой . За каждый вопрос тестируемый получает максимально  балла. Принимается ответ максимально логичный по сути вопроса. При неполном или недостаточно корректном ответе педагог дополнительного образования имеет возможно начислить баллы меньше 3 на свое усмотрение. Полностью неправильный ответ –  баллов. Максимум –.</w:t>
      </w:r>
    </w:p>
    <w:p w14:paraId="4B803041" w14:textId="211DC2A6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Практическая   часть. </w:t>
      </w:r>
      <w:r>
        <w:rPr>
          <w:rFonts w:ascii="Times New Roman" w:hAnsi="Times New Roman"/>
          <w:sz w:val="28"/>
        </w:rPr>
        <w:t>. Максимум</w:t>
      </w:r>
      <w:r>
        <w:rPr>
          <w:rFonts w:ascii="Times New Roman" w:hAnsi="Times New Roman"/>
          <w:sz w:val="28"/>
        </w:rPr>
        <w:tab/>
        <w:t>-  баллов. Критерии оценки:</w:t>
      </w:r>
    </w:p>
    <w:p w14:paraId="0FC81791" w14:textId="0DC12742" w:rsidR="007646D3" w:rsidRDefault="007646D3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</w:p>
    <w:p w14:paraId="0A3CC303" w14:textId="77777777" w:rsidR="007646D3" w:rsidRDefault="008F0D1B">
      <w:pPr>
        <w:spacing w:after="160" w:line="264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811F972" w14:textId="77777777" w:rsidR="007646D3" w:rsidRDefault="008F0D1B">
      <w:pPr>
        <w:ind w:left="720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Промежуточная аттестация</w:t>
      </w:r>
    </w:p>
    <w:p w14:paraId="449B5C76" w14:textId="4F51A9BB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Время проведения аттестации - . Состоит из </w:t>
      </w:r>
    </w:p>
    <w:p w14:paraId="1736F0BD" w14:textId="4AA7AA3F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  <w:r>
        <w:rPr>
          <w:rFonts w:ascii="Times New Roman" w:hAnsi="Times New Roman"/>
          <w:sz w:val="28"/>
        </w:rPr>
        <w:t xml:space="preserve"> состоит из .</w:t>
      </w:r>
    </w:p>
    <w:p w14:paraId="31BE3C48" w14:textId="0AE94573" w:rsidR="007646D3" w:rsidRDefault="007646D3">
      <w:pPr>
        <w:spacing w:after="160" w:line="264" w:lineRule="auto"/>
        <w:ind w:left="709"/>
        <w:rPr>
          <w:rFonts w:ascii="Times New Roman" w:hAnsi="Times New Roman"/>
          <w:sz w:val="28"/>
        </w:rPr>
      </w:pPr>
    </w:p>
    <w:p w14:paraId="6A1B63C8" w14:textId="321A1070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Практическая часть</w:t>
      </w:r>
      <w:r>
        <w:rPr>
          <w:rFonts w:ascii="Times New Roman" w:hAnsi="Times New Roman"/>
          <w:sz w:val="28"/>
        </w:rPr>
        <w:t xml:space="preserve"> - </w:t>
      </w:r>
    </w:p>
    <w:p w14:paraId="37CFD064" w14:textId="77777777" w:rsidR="007646D3" w:rsidRDefault="007646D3">
      <w:pPr>
        <w:spacing w:after="160" w:line="264" w:lineRule="auto"/>
        <w:rPr>
          <w:rFonts w:ascii="Times New Roman" w:hAnsi="Times New Roman"/>
          <w:sz w:val="28"/>
        </w:rPr>
      </w:pPr>
    </w:p>
    <w:p w14:paraId="3A7A52E9" w14:textId="77777777" w:rsidR="007646D3" w:rsidRDefault="008F0D1B">
      <w:pPr>
        <w:spacing w:after="160" w:line="264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1CB9289" w14:textId="77777777" w:rsidR="007646D3" w:rsidRDefault="008F0D1B">
      <w:pPr>
        <w:tabs>
          <w:tab w:val="left" w:pos="993"/>
        </w:tabs>
        <w:ind w:left="709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использованной литературы</w:t>
      </w:r>
    </w:p>
    <w:p w14:paraId="79C135BB" w14:textId="77777777" w:rsidR="007646D3" w:rsidRDefault="007646D3">
      <w:pPr>
        <w:tabs>
          <w:tab w:val="left" w:pos="993"/>
        </w:tabs>
        <w:ind w:left="709"/>
        <w:contextualSpacing/>
        <w:jc w:val="both"/>
        <w:rPr>
          <w:rFonts w:ascii="Times New Roman" w:hAnsi="Times New Roman"/>
          <w:sz w:val="28"/>
        </w:rPr>
      </w:pPr>
    </w:p>
    <w:p w14:paraId="04374E56" w14:textId="77777777" w:rsidR="007646D3" w:rsidRDefault="008F0D1B">
      <w:pPr>
        <w:tabs>
          <w:tab w:val="left" w:pos="99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highlight w:val="white"/>
        </w:rPr>
        <w:t>[%</w:t>
      </w:r>
      <w:r w:rsidR="00723C06">
        <w:rPr>
          <w:rFonts w:ascii="Times New Roman" w:hAnsi="Times New Roman"/>
          <w:sz w:val="28"/>
          <w:highlight w:val="white"/>
          <w:lang w:val="en-US"/>
        </w:rPr>
        <w:t>isp</w:t>
      </w:r>
      <w:r w:rsidR="00723C06" w:rsidRPr="00435457">
        <w:rPr>
          <w:rFonts w:ascii="Times New Roman" w:hAnsi="Times New Roman"/>
          <w:sz w:val="28"/>
          <w:highlight w:val="white"/>
        </w:rPr>
        <w:t xml:space="preserve"> </w:t>
      </w:r>
      <w:r w:rsidR="00723C06">
        <w:rPr>
          <w:rFonts w:ascii="Times New Roman" w:hAnsi="Times New Roman"/>
          <w:sz w:val="28"/>
          <w:highlight w:val="white"/>
          <w:lang w:val="en-US"/>
        </w:rPr>
        <w:t>litr</w:t>
      </w:r>
      <w:r>
        <w:rPr>
          <w:rFonts w:ascii="Times New Roman" w:hAnsi="Times New Roman"/>
          <w:sz w:val="28"/>
          <w:highlight w:val="white"/>
        </w:rPr>
        <w:t>%]</w:t>
      </w:r>
    </w:p>
    <w:p w14:paraId="58C4E5F9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Список рекомендованной литературы для обучающихся:</w:t>
      </w:r>
    </w:p>
    <w:p w14:paraId="14B76C28" w14:textId="77777777" w:rsidR="007646D3" w:rsidRDefault="007646D3">
      <w:pPr>
        <w:rPr>
          <w:rFonts w:ascii="Times New Roman" w:hAnsi="Times New Roman"/>
          <w:b/>
          <w:sz w:val="28"/>
        </w:rPr>
      </w:pPr>
    </w:p>
    <w:p w14:paraId="5BBD072E" w14:textId="77777777" w:rsidR="007646D3" w:rsidRDefault="008F0D1B">
      <w:pPr>
        <w:tabs>
          <w:tab w:val="left" w:pos="993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Литература и периодические издания </w:t>
      </w:r>
    </w:p>
    <w:p w14:paraId="7DC968F1" w14:textId="2CF5735A" w:rsidR="007646D3" w:rsidRDefault="007646D3">
      <w:pPr>
        <w:rPr>
          <w:rFonts w:ascii="Times New Roman" w:hAnsi="Times New Roman"/>
          <w:sz w:val="28"/>
        </w:rPr>
      </w:pPr>
    </w:p>
    <w:sectPr w:rsidR="007646D3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A26B" w14:textId="77777777" w:rsidR="00515D01" w:rsidRDefault="00515D01">
      <w:r>
        <w:separator/>
      </w:r>
    </w:p>
  </w:endnote>
  <w:endnote w:type="continuationSeparator" w:id="0">
    <w:p w14:paraId="1B94D70C" w14:textId="77777777" w:rsidR="00515D01" w:rsidRDefault="0051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9CA40" w14:textId="77777777" w:rsidR="00515D01" w:rsidRDefault="00515D01">
      <w:r>
        <w:separator/>
      </w:r>
    </w:p>
  </w:footnote>
  <w:footnote w:type="continuationSeparator" w:id="0">
    <w:p w14:paraId="475335A2" w14:textId="77777777" w:rsidR="00515D01" w:rsidRDefault="00515D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B889" w14:textId="77777777" w:rsidR="007646D3" w:rsidRDefault="00764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50AA"/>
    <w:multiLevelType w:val="multilevel"/>
    <w:tmpl w:val="92845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D3"/>
    <w:rsid w:val="001339B3"/>
    <w:rsid w:val="002138A7"/>
    <w:rsid w:val="00435457"/>
    <w:rsid w:val="004555EA"/>
    <w:rsid w:val="00515D01"/>
    <w:rsid w:val="00584F03"/>
    <w:rsid w:val="005E0A35"/>
    <w:rsid w:val="00723C06"/>
    <w:rsid w:val="007646D3"/>
    <w:rsid w:val="008E7E7D"/>
    <w:rsid w:val="008F0D1B"/>
    <w:rsid w:val="00A556B3"/>
    <w:rsid w:val="00B346F9"/>
    <w:rsid w:val="00CA2D2B"/>
    <w:rsid w:val="00CE0805"/>
    <w:rsid w:val="00FE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1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i/>
      <w:color w:val="616161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 cow</dc:creator>
  <cp:lastModifiedBy>Dany cow</cp:lastModifiedBy>
  <cp:revision>2</cp:revision>
  <dcterms:created xsi:type="dcterms:W3CDTF">2022-03-20T12:00:00Z</dcterms:created>
  <dcterms:modified xsi:type="dcterms:W3CDTF">2022-03-20T12:00:00Z</dcterms:modified>
</cp:coreProperties>
</file>