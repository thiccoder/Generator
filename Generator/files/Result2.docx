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FF0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73A429AF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BE0140F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5E6E7C75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4FA97BD4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7BB13B3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605D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D7D9C4A" w14:textId="48B6727F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F55558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87D2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35243AF6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49F6C7A2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1B556AA5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8F8C9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229CFD61" w14:textId="0604451D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F55558">
              <w:rPr>
                <w:rFonts w:ascii="Times New Roman" w:hAnsi="Times New Roman"/>
                <w:i/>
                <w:sz w:val="28"/>
              </w:rPr>
              <w:t>23 марта 2022 г</w:t>
            </w:r>
          </w:p>
        </w:tc>
      </w:tr>
    </w:tbl>
    <w:p w14:paraId="5939AA0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143CFB41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27FBA3E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791896E4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3F6195C7" w14:textId="20464460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1DBBC1E5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470A366C" w14:textId="2FF9C452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6DD6AAF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F69CED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93144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21461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12E3ED55" w14:textId="70196BC0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 обучающихся  лет</w:t>
      </w:r>
    </w:p>
    <w:p w14:paraId="4D148CF3" w14:textId="28ABCF37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реализации –  часа (1 год)</w:t>
      </w:r>
    </w:p>
    <w:p w14:paraId="28703386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73756F12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7B330C1B" w14:textId="4A9F0FF8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706470B3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58447DD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569C497E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4BC3CF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47ABF0C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73FFEC7F" w14:textId="20980B6B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3C20CCBB" w14:textId="1FCCB1F8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15B00DE" w14:textId="77777777" w:rsidR="007646D3" w:rsidRDefault="007646D3">
      <w:pPr>
        <w:rPr>
          <w:rFonts w:ascii="Times New Roman" w:hAnsi="Times New Roman"/>
          <w:sz w:val="28"/>
        </w:rPr>
      </w:pPr>
    </w:p>
    <w:p w14:paraId="2B3D23CF" w14:textId="1BED37C9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639389E6" w14:textId="77777777" w:rsidR="007646D3" w:rsidRDefault="007646D3">
      <w:pPr>
        <w:rPr>
          <w:rFonts w:ascii="Times New Roman" w:hAnsi="Times New Roman"/>
          <w:sz w:val="28"/>
        </w:rPr>
      </w:pPr>
    </w:p>
    <w:p w14:paraId="2E1E2442" w14:textId="53348325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5561BA70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213A38F3" w14:textId="42B9E9BF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F55558">
        <w:rPr>
          <w:rFonts w:ascii="Times New Roman" w:hAnsi="Times New Roman"/>
          <w:sz w:val="28"/>
        </w:rPr>
        <w:t>23 марта 2022 г</w:t>
      </w:r>
      <w:r>
        <w:rPr>
          <w:rFonts w:ascii="Times New Roman" w:hAnsi="Times New Roman"/>
          <w:sz w:val="28"/>
        </w:rPr>
        <w:t>., протокол №1</w:t>
      </w:r>
    </w:p>
    <w:p w14:paraId="51A78915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2342DD6C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57353633" w14:textId="77777777" w:rsidR="007646D3" w:rsidRDefault="008F0D1B">
      <w:pPr>
        <w:ind w:left="284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[%usersinput1%]</w:t>
      </w:r>
    </w:p>
    <w:p w14:paraId="2F6D24AF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9252578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711B228A" w14:textId="7681E41F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>
        <w:rPr>
          <w:rFonts w:ascii="Times New Roman" w:hAnsi="Times New Roman"/>
          <w:sz w:val="28"/>
          <w:highlight w:val="white"/>
        </w:rPr>
        <w:t>[%usersinput2%]</w:t>
      </w:r>
    </w:p>
    <w:p w14:paraId="3908FFF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294FAB7A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70722283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65A2E87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  <w:r>
        <w:rPr>
          <w:rFonts w:ascii="Times New Roman" w:hAnsi="Times New Roman"/>
          <w:sz w:val="28"/>
          <w:highlight w:val="white"/>
        </w:rPr>
        <w:t>[%usersinput3%]</w:t>
      </w:r>
    </w:p>
    <w:p w14:paraId="35BCCDDC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27324658" w14:textId="1C7E2FBA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4EC15424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69C5CF6E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4B38D72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57462A2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39CAF40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[%usersinput5%]</w:t>
      </w: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3A017C2D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[%usersinput6%]</w:t>
      </w:r>
      <w:r>
        <w:rPr>
          <w:rFonts w:ascii="Times New Roman" w:hAnsi="Times New Roman"/>
          <w:b/>
          <w:sz w:val="28"/>
        </w:rPr>
        <w:t xml:space="preserve">Новизна </w:t>
      </w:r>
      <w:r>
        <w:rPr>
          <w:rFonts w:ascii="Times New Roman" w:hAnsi="Times New Roman"/>
          <w:sz w:val="28"/>
        </w:rPr>
        <w:t xml:space="preserve">Программы заключается </w:t>
      </w:r>
      <w:r>
        <w:rPr>
          <w:rFonts w:ascii="Times New Roman" w:hAnsi="Times New Roman"/>
          <w:sz w:val="28"/>
          <w:highlight w:val="white"/>
        </w:rPr>
        <w:t>[%usersinput7%]</w:t>
      </w:r>
    </w:p>
    <w:p w14:paraId="6605A1F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01225AF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1E097DD8" w14:textId="77777777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  <w:r>
        <w:rPr>
          <w:rFonts w:ascii="Times New Roman" w:hAnsi="Times New Roman"/>
          <w:sz w:val="28"/>
          <w:highlight w:val="white"/>
        </w:rPr>
        <w:t>[%usersinput8%]</w:t>
      </w:r>
    </w:p>
    <w:p w14:paraId="6D2D8A7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0725785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43859A83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77855A52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[%usersinput9%]</w:t>
      </w:r>
    </w:p>
    <w:p w14:paraId="51E6E79C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2503433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[%usersinput10%]</w:t>
      </w:r>
    </w:p>
    <w:p w14:paraId="79EF4AE9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6C19CA4C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[%usersinput11%]</w:t>
      </w:r>
    </w:p>
    <w:p w14:paraId="3472B6FA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FE267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1BB966B5" w14:textId="1A47939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 лет и построена с учетом возрастныхи индивидуальных особенностей обучающихся. </w:t>
      </w:r>
    </w:p>
    <w:p w14:paraId="32A5FA68" w14:textId="46F51464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возрастомлет. </w:t>
      </w:r>
    </w:p>
    <w:p w14:paraId="24843AA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7FCAEE7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272AFDE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[usersinput13%].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375A98D9" w14:textId="0AD42E05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29A69D3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77E92AE7" w14:textId="431C1DB0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 лет. Занятия проводятся </w:t>
      </w:r>
      <w:r>
        <w:rPr>
          <w:rFonts w:ascii="Times New Roman" w:hAnsi="Times New Roman"/>
          <w:sz w:val="28"/>
          <w:highlight w:val="white"/>
        </w:rPr>
        <w:t>[%usersinput14%]</w:t>
      </w:r>
    </w:p>
    <w:p w14:paraId="471FD269" w14:textId="08F62EC4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</w:t>
      </w:r>
      <w:r>
        <w:rPr>
          <w:rFonts w:ascii="Times New Roman" w:hAnsi="Times New Roman"/>
          <w:sz w:val="28"/>
          <w:highlight w:val="white"/>
        </w:rPr>
        <w:t>[%usersinput15%]</w:t>
      </w:r>
      <w:r>
        <w:rPr>
          <w:rFonts w:ascii="Times New Roman" w:hAnsi="Times New Roman"/>
          <w:sz w:val="28"/>
        </w:rPr>
        <w:t>Наполняемость в группах:  человек.</w:t>
      </w:r>
    </w:p>
    <w:p w14:paraId="2AD7CE9A" w14:textId="53A089C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занимаются. Один академический час – 45 минут; между занятиями перерыв не менее 15 минут. </w:t>
      </w:r>
    </w:p>
    <w:p w14:paraId="341DB639" w14:textId="50D280DE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47F19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2ECCC7B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16D61D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C4EBF0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6402840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4F8F9AEB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533700D0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highlight w:val="white"/>
        </w:rPr>
        <w:t>[%usersinput16%]</w:t>
      </w:r>
    </w:p>
    <w:p w14:paraId="0027046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702DCA5C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B3C5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752B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FBD63F7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2029" w14:textId="36A69BDE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9EBD" w14:textId="30B6579C" w:rsidR="007646D3" w:rsidRPr="00584F03" w:rsidRDefault="00584F0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</w:tr>
    </w:tbl>
    <w:p w14:paraId="1FB0FA7C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63863558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2EB96A0E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1A2662F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4DAE98CF" w14:textId="03FACDB5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 г.</w:t>
      </w:r>
    </w:p>
    <w:p w14:paraId="3E290E32" w14:textId="47B2575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Окончание учебного года: 31.05. г. </w:t>
      </w:r>
    </w:p>
    <w:p w14:paraId="48127B91" w14:textId="6239487F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</w:p>
    <w:p w14:paraId="081B36A2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[%usersinput17%]</w:t>
      </w:r>
      <w:r>
        <w:rPr>
          <w:rFonts w:ascii="Times New Roman" w:hAnsi="Times New Roman"/>
          <w:b/>
          <w:sz w:val="28"/>
        </w:rPr>
        <w:br w:type="page"/>
      </w:r>
    </w:p>
    <w:p w14:paraId="170B86D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3041DE52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[%usersinput18%]</w:t>
      </w:r>
    </w:p>
    <w:p w14:paraId="69FACA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52FD5F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273172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EFAC592" w14:textId="77777777" w:rsidR="007646D3" w:rsidRDefault="008F0D1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[%usersinput19%]</w:t>
      </w:r>
    </w:p>
    <w:p w14:paraId="657A4475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1EA13537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29834A5C" w14:textId="77777777" w:rsidR="007646D3" w:rsidRDefault="008F0D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[%usersinput20%]</w:t>
      </w:r>
    </w:p>
    <w:p w14:paraId="2CC87AE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2207ED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3AF909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1149F1EE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CD2F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244676F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3E4DE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[%usersinput21%]</w:t>
      </w:r>
    </w:p>
    <w:p w14:paraId="4D8F918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17CE3B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[%usersinput39%]</w:t>
      </w:r>
    </w:p>
    <w:p w14:paraId="5DCBF4C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747A91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[%usersinput22%]</w:t>
      </w:r>
    </w:p>
    <w:p w14:paraId="1D2B8941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A3D426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0B284CD2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2417D601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4179A34E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727AB0FD" w14:textId="77777777" w:rsidR="007646D3" w:rsidRDefault="008F0D1B">
      <w:pPr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[%usersinput40%]</w:t>
      </w:r>
    </w:p>
    <w:p w14:paraId="67E4C8F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4EFE19F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05373D6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333C3B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[%usersinput23%]</w:t>
      </w:r>
    </w:p>
    <w:p w14:paraId="28C4044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02E50305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6B1878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03A8D5B6" w14:textId="77777777" w:rsidR="007646D3" w:rsidRDefault="008F0D1B">
      <w:pPr>
        <w:ind w:left="72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[%usersinput24%]</w:t>
      </w:r>
    </w:p>
    <w:p w14:paraId="7F1B49C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54EB67DC" w14:textId="5E4BCBD8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584F03" w:rsidRPr="00584F03">
        <w:rPr>
          <w:rFonts w:ascii="Times New Roman" w:hAnsi="Times New Roman"/>
          <w:sz w:val="28"/>
        </w:rPr>
        <w:t xml:space="preserve"> </w:t>
      </w:r>
    </w:p>
    <w:p w14:paraId="65FC3ED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190452E5" w14:textId="1CD804F2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5ECCDE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78A48915" w14:textId="26428BD6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B2BED3A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3F38BAFD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7E6A4B7B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4EDEAA24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4F31F5A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4AAADC7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17D7B8CA" w14:textId="61FB5500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9D8D9C6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1F276A35" w14:textId="01F8CD0D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6222E99" w14:textId="40DF1C5A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28627807" w14:textId="4A4F7E1E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64A37337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D87FA8A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14A3801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5F76954D" w14:textId="66A61213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</w:p>
    <w:p w14:paraId="634A90B9" w14:textId="0C104031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</w:p>
    <w:p w14:paraId="3E9EFCA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745028CD" w14:textId="667B50BF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Промежуточная аттестация определяет уровень знаний обучающего за прошедший год обучения. Максимальный балл за аттестацию -  баллов.</w:t>
      </w:r>
    </w:p>
    <w:p w14:paraId="423A23E7" w14:textId="1F33DDE8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>Представляет собой . За каждый вопрос тестируемый получает максимально 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 баллов. Максимум –.</w:t>
      </w:r>
    </w:p>
    <w:p w14:paraId="4B803041" w14:textId="3843727D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>
        <w:rPr>
          <w:rFonts w:ascii="Times New Roman" w:hAnsi="Times New Roman"/>
          <w:sz w:val="28"/>
        </w:rPr>
        <w:t>. Максимум</w:t>
      </w:r>
      <w:r>
        <w:rPr>
          <w:rFonts w:ascii="Times New Roman" w:hAnsi="Times New Roman"/>
          <w:sz w:val="28"/>
        </w:rPr>
        <w:tab/>
        <w:t>-  баллов. Критерии оценки:</w:t>
      </w:r>
    </w:p>
    <w:p w14:paraId="0FC81791" w14:textId="0E8BF536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0A3CC303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811F972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449B5C76" w14:textId="1516C8C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</w:p>
    <w:p w14:paraId="1736F0BD" w14:textId="524344A3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.</w:t>
      </w:r>
    </w:p>
    <w:p w14:paraId="31BE3C48" w14:textId="26213CAE" w:rsidR="007646D3" w:rsidRDefault="007646D3">
      <w:pPr>
        <w:spacing w:after="160" w:line="264" w:lineRule="auto"/>
        <w:ind w:left="709"/>
        <w:rPr>
          <w:rFonts w:ascii="Times New Roman" w:hAnsi="Times New Roman"/>
          <w:sz w:val="28"/>
        </w:rPr>
      </w:pPr>
    </w:p>
    <w:p w14:paraId="6A1B63C8" w14:textId="6421B680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37CFD064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3A7A52E9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9289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79C135BB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04374E56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723C06">
        <w:rPr>
          <w:rFonts w:ascii="Times New Roman" w:hAnsi="Times New Roman"/>
          <w:sz w:val="28"/>
          <w:highlight w:val="white"/>
          <w:lang w:val="en-US"/>
        </w:rPr>
        <w:t>isp</w:t>
      </w:r>
      <w:r w:rsidR="00723C06" w:rsidRPr="00435457">
        <w:rPr>
          <w:rFonts w:ascii="Times New Roman" w:hAnsi="Times New Roman"/>
          <w:sz w:val="28"/>
          <w:highlight w:val="white"/>
        </w:rPr>
        <w:t xml:space="preserve"> </w:t>
      </w:r>
      <w:r w:rsidR="00723C06">
        <w:rPr>
          <w:rFonts w:ascii="Times New Roman" w:hAnsi="Times New Roman"/>
          <w:sz w:val="28"/>
          <w:highlight w:val="white"/>
          <w:lang w:val="en-US"/>
        </w:rPr>
        <w:t>litr</w:t>
      </w:r>
      <w:r>
        <w:rPr>
          <w:rFonts w:ascii="Times New Roman" w:hAnsi="Times New Roman"/>
          <w:sz w:val="28"/>
          <w:highlight w:val="white"/>
        </w:rPr>
        <w:t>%]</w:t>
      </w:r>
    </w:p>
    <w:p w14:paraId="58C4E5F9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14B76C28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5BBD072E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DC968F1" w14:textId="7C633DCA" w:rsidR="007646D3" w:rsidRDefault="007646D3">
      <w:pPr>
        <w:rPr>
          <w:rFonts w:ascii="Times New Roman" w:hAnsi="Times New Roman"/>
          <w:sz w:val="28"/>
        </w:rPr>
      </w:pPr>
    </w:p>
    <w:sectPr w:rsidR="007646D3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26B" w14:textId="77777777" w:rsidR="00515D01" w:rsidRDefault="00515D01">
      <w:r>
        <w:separator/>
      </w:r>
    </w:p>
  </w:endnote>
  <w:endnote w:type="continuationSeparator" w:id="0">
    <w:p w14:paraId="1B94D70C" w14:textId="77777777" w:rsidR="00515D01" w:rsidRDefault="0051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CA40" w14:textId="77777777" w:rsidR="00515D01" w:rsidRDefault="00515D01">
      <w:r>
        <w:separator/>
      </w:r>
    </w:p>
  </w:footnote>
  <w:footnote w:type="continuationSeparator" w:id="0">
    <w:p w14:paraId="475335A2" w14:textId="77777777" w:rsidR="00515D01" w:rsidRDefault="0051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B889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3"/>
    <w:rsid w:val="001339B3"/>
    <w:rsid w:val="002138A7"/>
    <w:rsid w:val="00435457"/>
    <w:rsid w:val="004555EA"/>
    <w:rsid w:val="00515D01"/>
    <w:rsid w:val="00584F03"/>
    <w:rsid w:val="005E0A35"/>
    <w:rsid w:val="00723C06"/>
    <w:rsid w:val="007646D3"/>
    <w:rsid w:val="008E7E7D"/>
    <w:rsid w:val="008F0D1B"/>
    <w:rsid w:val="00A556B3"/>
    <w:rsid w:val="00CA2D2B"/>
    <w:rsid w:val="00CE0805"/>
    <w:rsid w:val="00F55558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2022-03-23T17:33:00Z</dcterms:created>
  <dcterms:modified xsi:type="dcterms:W3CDTF">2022-03-23T17:33:00Z</dcterms:modified>
</cp:coreProperties>
</file>